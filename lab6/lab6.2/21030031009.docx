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5533" w14:textId="77777777" w:rsidR="00C510B9" w:rsidRDefault="00602BC9" w:rsidP="000968AA">
      <w:pPr>
        <w:jc w:val="center"/>
        <w:rPr>
          <w:rFonts w:ascii="Microsoft Sans Serif" w:hAnsi="Microsoft Sans Serif" w:cs="Microsoft Sans Serif"/>
          <w:b/>
          <w:sz w:val="36"/>
          <w:szCs w:val="36"/>
        </w:rPr>
      </w:pPr>
      <w:r>
        <w:rPr>
          <w:rFonts w:ascii="Microsoft Sans Serif" w:hAnsi="Microsoft Sans Serif" w:cs="Microsoft Sans Serif" w:hint="eastAsia"/>
          <w:b/>
          <w:spacing w:val="380"/>
          <w:sz w:val="36"/>
          <w:szCs w:val="36"/>
        </w:rPr>
        <w:t>实验</w:t>
      </w:r>
      <w:r w:rsidR="00C510B9">
        <w:rPr>
          <w:rFonts w:ascii="Microsoft Sans Serif" w:hAnsi="Microsoft Sans Serif" w:cs="Microsoft Sans Serif" w:hint="eastAsia"/>
          <w:b/>
          <w:spacing w:val="380"/>
          <w:sz w:val="36"/>
          <w:szCs w:val="36"/>
        </w:rPr>
        <w:t>报告</w:t>
      </w:r>
    </w:p>
    <w:tbl>
      <w:tblPr>
        <w:tblW w:w="96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794"/>
        <w:gridCol w:w="599"/>
        <w:gridCol w:w="1260"/>
        <w:gridCol w:w="1620"/>
        <w:gridCol w:w="707"/>
        <w:gridCol w:w="373"/>
        <w:gridCol w:w="1236"/>
        <w:gridCol w:w="1870"/>
      </w:tblGrid>
      <w:tr w:rsidR="00C510B9" w14:paraId="221726D2" w14:textId="77777777" w:rsidTr="00192A2E">
        <w:trPr>
          <w:trHeight w:val="453"/>
          <w:jc w:val="center"/>
        </w:trPr>
        <w:tc>
          <w:tcPr>
            <w:tcW w:w="1157" w:type="dxa"/>
            <w:vAlign w:val="center"/>
          </w:tcPr>
          <w:p w14:paraId="721656D2" w14:textId="77777777" w:rsidR="00C510B9" w:rsidRDefault="00C0796C" w:rsidP="00C0796C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学</w:t>
            </w:r>
            <w:r>
              <w:rPr>
                <w:rFonts w:ascii="Microsoft Sans Serif" w:hAnsi="Microsoft Sans Serif" w:cs="Microsoft Sans Serif"/>
                <w:szCs w:val="21"/>
              </w:rPr>
              <w:t xml:space="preserve">    </w:t>
            </w:r>
            <w:r>
              <w:rPr>
                <w:rFonts w:ascii="Microsoft Sans Serif" w:hAnsi="Microsoft Sans Serif" w:cs="Microsoft Sans Serif"/>
                <w:szCs w:val="21"/>
              </w:rPr>
              <w:t>号</w:t>
            </w:r>
          </w:p>
        </w:tc>
        <w:tc>
          <w:tcPr>
            <w:tcW w:w="1393" w:type="dxa"/>
            <w:gridSpan w:val="2"/>
            <w:vAlign w:val="center"/>
          </w:tcPr>
          <w:p w14:paraId="5E0DB990" w14:textId="77777777" w:rsidR="00C510B9" w:rsidRDefault="00E54FA5">
            <w:pPr>
              <w:jc w:val="center"/>
              <w:rPr>
                <w:rFonts w:ascii="宋体" w:hAnsi="宋体" w:cs="Microsoft Sans Serif"/>
                <w:spacing w:val="60"/>
                <w:szCs w:val="21"/>
              </w:rPr>
            </w:pPr>
            <w:r w:rsidRPr="000968AA">
              <w:rPr>
                <w:rFonts w:ascii="宋体" w:hAnsi="宋体" w:cs="Microsoft Sans Serif" w:hint="eastAsia"/>
                <w:szCs w:val="21"/>
              </w:rPr>
              <w:t>2</w:t>
            </w:r>
            <w:r w:rsidRPr="000968AA">
              <w:rPr>
                <w:rFonts w:ascii="宋体" w:hAnsi="宋体" w:cs="Microsoft Sans Serif"/>
                <w:szCs w:val="21"/>
              </w:rPr>
              <w:t>1030031009</w:t>
            </w:r>
          </w:p>
        </w:tc>
        <w:tc>
          <w:tcPr>
            <w:tcW w:w="1260" w:type="dxa"/>
            <w:vAlign w:val="center"/>
          </w:tcPr>
          <w:p w14:paraId="4F94AC24" w14:textId="77777777" w:rsidR="00C510B9" w:rsidRDefault="00C0796C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姓</w:t>
            </w:r>
            <w:r>
              <w:rPr>
                <w:rFonts w:ascii="Microsoft Sans Serif" w:hAnsi="Microsoft Sans Serif" w:cs="Microsoft Sans Serif"/>
                <w:szCs w:val="21"/>
              </w:rPr>
              <w:t xml:space="preserve">    </w:t>
            </w:r>
            <w:r>
              <w:rPr>
                <w:rFonts w:ascii="Microsoft Sans Serif" w:hAnsi="Microsoft Sans Serif" w:cs="Microsoft Sans Serif"/>
                <w:szCs w:val="21"/>
              </w:rPr>
              <w:t>名</w:t>
            </w:r>
          </w:p>
        </w:tc>
        <w:tc>
          <w:tcPr>
            <w:tcW w:w="1620" w:type="dxa"/>
            <w:vAlign w:val="center"/>
          </w:tcPr>
          <w:p w14:paraId="159CD153" w14:textId="77777777" w:rsidR="00C510B9" w:rsidRPr="000968AA" w:rsidRDefault="00E54FA5">
            <w:pPr>
              <w:jc w:val="center"/>
              <w:rPr>
                <w:rFonts w:ascii="宋体" w:hAnsi="宋体" w:cs="Microsoft Sans Serif"/>
                <w:szCs w:val="21"/>
              </w:rPr>
            </w:pPr>
            <w:proofErr w:type="gramStart"/>
            <w:r w:rsidRPr="000968AA">
              <w:rPr>
                <w:rFonts w:ascii="宋体" w:hAnsi="宋体" w:cs="Microsoft Sans Serif" w:hint="eastAsia"/>
                <w:szCs w:val="21"/>
              </w:rPr>
              <w:t>惠欣宇</w:t>
            </w:r>
            <w:proofErr w:type="gramEnd"/>
          </w:p>
        </w:tc>
        <w:tc>
          <w:tcPr>
            <w:tcW w:w="1080" w:type="dxa"/>
            <w:gridSpan w:val="2"/>
            <w:vAlign w:val="center"/>
          </w:tcPr>
          <w:p w14:paraId="3C171460" w14:textId="77777777" w:rsidR="00C510B9" w:rsidRDefault="00C510B9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专业班级</w:t>
            </w:r>
          </w:p>
        </w:tc>
        <w:tc>
          <w:tcPr>
            <w:tcW w:w="3106" w:type="dxa"/>
            <w:gridSpan w:val="2"/>
            <w:vAlign w:val="center"/>
          </w:tcPr>
          <w:p w14:paraId="5C757BB1" w14:textId="77777777" w:rsidR="00C510B9" w:rsidRDefault="00EF3532">
            <w:pPr>
              <w:jc w:val="center"/>
              <w:rPr>
                <w:rFonts w:ascii="Microsoft Sans Serif" w:eastAsia="华文楷体" w:hAnsi="Microsoft Sans Serif" w:cs="Microsoft Sans Serif"/>
                <w:szCs w:val="21"/>
              </w:rPr>
            </w:pPr>
            <w:r>
              <w:rPr>
                <w:rFonts w:ascii="Microsoft Sans Serif" w:eastAsia="华文楷体" w:hAnsi="Microsoft Sans Serif" w:cs="Microsoft Sans Serif" w:hint="eastAsia"/>
                <w:szCs w:val="21"/>
              </w:rPr>
              <w:t>计算机</w:t>
            </w:r>
            <w:r>
              <w:rPr>
                <w:rFonts w:ascii="Microsoft Sans Serif" w:eastAsia="华文楷体" w:hAnsi="Microsoft Sans Serif" w:cs="Microsoft Sans Serif" w:hint="eastAsia"/>
                <w:szCs w:val="21"/>
              </w:rPr>
              <w:t>4</w:t>
            </w:r>
            <w:r>
              <w:rPr>
                <w:rFonts w:ascii="Microsoft Sans Serif" w:eastAsia="华文楷体" w:hAnsi="Microsoft Sans Serif" w:cs="Microsoft Sans Serif" w:hint="eastAsia"/>
                <w:szCs w:val="21"/>
              </w:rPr>
              <w:t>班</w:t>
            </w:r>
          </w:p>
        </w:tc>
      </w:tr>
      <w:tr w:rsidR="00C510B9" w14:paraId="16CC69A9" w14:textId="77777777" w:rsidTr="00192A2E">
        <w:trPr>
          <w:trHeight w:val="453"/>
          <w:jc w:val="center"/>
        </w:trPr>
        <w:tc>
          <w:tcPr>
            <w:tcW w:w="1157" w:type="dxa"/>
            <w:vAlign w:val="center"/>
          </w:tcPr>
          <w:p w14:paraId="6D3900E1" w14:textId="77777777" w:rsidR="00C510B9" w:rsidRDefault="00C510B9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课程名称</w:t>
            </w:r>
          </w:p>
        </w:tc>
        <w:tc>
          <w:tcPr>
            <w:tcW w:w="4273" w:type="dxa"/>
            <w:gridSpan w:val="4"/>
            <w:vAlign w:val="center"/>
          </w:tcPr>
          <w:p w14:paraId="3EE3B997" w14:textId="77777777" w:rsidR="00C510B9" w:rsidRDefault="000968AA" w:rsidP="00602BC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物联网系统设计与开发</w:t>
            </w:r>
          </w:p>
        </w:tc>
        <w:tc>
          <w:tcPr>
            <w:tcW w:w="1080" w:type="dxa"/>
            <w:gridSpan w:val="2"/>
            <w:vAlign w:val="center"/>
          </w:tcPr>
          <w:p w14:paraId="4153A774" w14:textId="77777777" w:rsidR="00C510B9" w:rsidRDefault="00C510B9">
            <w:pPr>
              <w:jc w:val="center"/>
              <w:rPr>
                <w:rFonts w:ascii="宋体" w:hAnsi="宋体" w:cs="Microsoft Sans Serif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学期</w:t>
            </w:r>
          </w:p>
        </w:tc>
        <w:tc>
          <w:tcPr>
            <w:tcW w:w="3106" w:type="dxa"/>
            <w:gridSpan w:val="2"/>
            <w:vAlign w:val="center"/>
          </w:tcPr>
          <w:p w14:paraId="414BDF90" w14:textId="77777777" w:rsidR="00C510B9" w:rsidRDefault="00C510B9" w:rsidP="000A1715">
            <w:pPr>
              <w:jc w:val="center"/>
              <w:rPr>
                <w:rFonts w:ascii="宋体" w:hAnsi="宋体" w:cs="Microsoft Sans Serif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b/>
                <w:bCs/>
                <w:szCs w:val="21"/>
              </w:rPr>
              <w:t>20</w:t>
            </w:r>
            <w:r w:rsidR="003F13EB">
              <w:rPr>
                <w:rFonts w:ascii="宋体" w:hAnsi="宋体" w:cs="Microsoft Sans Serif"/>
                <w:b/>
                <w:bCs/>
                <w:szCs w:val="21"/>
              </w:rPr>
              <w:t>2</w:t>
            </w:r>
            <w:r w:rsidR="000968AA">
              <w:rPr>
                <w:rFonts w:ascii="宋体" w:hAnsi="宋体" w:cs="Microsoft Sans Serif"/>
                <w:b/>
                <w:bCs/>
                <w:szCs w:val="21"/>
              </w:rPr>
              <w:t>4</w:t>
            </w:r>
            <w:r>
              <w:rPr>
                <w:rFonts w:ascii="宋体" w:hAnsi="宋体" w:cs="Microsoft Sans Serif" w:hint="eastAsia"/>
                <w:b/>
                <w:bCs/>
                <w:szCs w:val="21"/>
              </w:rPr>
              <w:t>年</w:t>
            </w:r>
            <w:r w:rsidR="000968AA">
              <w:rPr>
                <w:rFonts w:ascii="宋体" w:hAnsi="宋体" w:cs="Microsoft Sans Serif" w:hint="eastAsia"/>
                <w:b/>
                <w:bCs/>
                <w:szCs w:val="21"/>
              </w:rPr>
              <w:t>春</w:t>
            </w:r>
            <w:r w:rsidR="00F20CCE">
              <w:rPr>
                <w:rFonts w:ascii="宋体" w:hAnsi="宋体" w:cs="Microsoft Sans Serif" w:hint="eastAsia"/>
                <w:b/>
                <w:bCs/>
                <w:szCs w:val="21"/>
              </w:rPr>
              <w:t>季</w:t>
            </w:r>
            <w:r>
              <w:rPr>
                <w:rFonts w:ascii="宋体" w:hAnsi="宋体" w:cs="Microsoft Sans Serif" w:hint="eastAsia"/>
                <w:b/>
                <w:bCs/>
                <w:szCs w:val="21"/>
              </w:rPr>
              <w:t>学期</w:t>
            </w:r>
          </w:p>
        </w:tc>
      </w:tr>
      <w:tr w:rsidR="00C510B9" w14:paraId="5000F24B" w14:textId="77777777" w:rsidTr="00192A2E">
        <w:trPr>
          <w:trHeight w:val="453"/>
          <w:jc w:val="center"/>
        </w:trPr>
        <w:tc>
          <w:tcPr>
            <w:tcW w:w="1157" w:type="dxa"/>
            <w:vAlign w:val="center"/>
          </w:tcPr>
          <w:p w14:paraId="3AFE43C6" w14:textId="77777777" w:rsidR="00C510B9" w:rsidRDefault="00C510B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任课</w:t>
            </w:r>
            <w:r>
              <w:rPr>
                <w:rFonts w:ascii="宋体" w:hAnsi="宋体" w:cs="Microsoft Sans Serif"/>
                <w:szCs w:val="21"/>
              </w:rPr>
              <w:t>教师</w:t>
            </w:r>
          </w:p>
        </w:tc>
        <w:tc>
          <w:tcPr>
            <w:tcW w:w="1393" w:type="dxa"/>
            <w:gridSpan w:val="2"/>
            <w:vAlign w:val="center"/>
          </w:tcPr>
          <w:p w14:paraId="477AD26E" w14:textId="77777777" w:rsidR="00C510B9" w:rsidRDefault="000968AA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郭忠文</w:t>
            </w:r>
          </w:p>
        </w:tc>
        <w:tc>
          <w:tcPr>
            <w:tcW w:w="1260" w:type="dxa"/>
            <w:vAlign w:val="center"/>
          </w:tcPr>
          <w:p w14:paraId="4DE79516" w14:textId="77777777" w:rsidR="00C510B9" w:rsidRDefault="00C510B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zCs w:val="21"/>
              </w:rPr>
              <w:t>完成</w:t>
            </w:r>
            <w:r>
              <w:rPr>
                <w:rFonts w:ascii="Microsoft Sans Serif" w:hAnsi="Microsoft Sans Serif" w:cs="Microsoft Sans Serif"/>
                <w:szCs w:val="21"/>
              </w:rPr>
              <w:t>日期</w:t>
            </w:r>
          </w:p>
        </w:tc>
        <w:tc>
          <w:tcPr>
            <w:tcW w:w="2327" w:type="dxa"/>
            <w:gridSpan w:val="2"/>
            <w:vAlign w:val="center"/>
          </w:tcPr>
          <w:p w14:paraId="484F3FA3" w14:textId="4CFDA0C4" w:rsidR="00C510B9" w:rsidRDefault="00E54FA5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</w:t>
            </w:r>
            <w:r>
              <w:rPr>
                <w:rFonts w:ascii="宋体" w:hAnsi="宋体" w:cs="Microsoft Sans Serif"/>
                <w:szCs w:val="21"/>
              </w:rPr>
              <w:t>0</w:t>
            </w:r>
            <w:r w:rsidR="000968AA">
              <w:rPr>
                <w:rFonts w:ascii="宋体" w:hAnsi="宋体" w:cs="Microsoft Sans Serif"/>
                <w:szCs w:val="21"/>
              </w:rPr>
              <w:t>24</w:t>
            </w:r>
            <w:r w:rsidR="003A685D">
              <w:rPr>
                <w:rFonts w:ascii="宋体" w:hAnsi="宋体" w:cs="Microsoft Sans Serif" w:hint="eastAsia"/>
                <w:szCs w:val="21"/>
              </w:rPr>
              <w:t>.</w:t>
            </w:r>
          </w:p>
        </w:tc>
        <w:tc>
          <w:tcPr>
            <w:tcW w:w="1609" w:type="dxa"/>
            <w:gridSpan w:val="2"/>
            <w:vAlign w:val="center"/>
          </w:tcPr>
          <w:p w14:paraId="23493778" w14:textId="77777777" w:rsidR="00C510B9" w:rsidRDefault="000968AA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实验</w:t>
            </w:r>
            <w:r w:rsidR="00C510B9">
              <w:rPr>
                <w:rFonts w:ascii="宋体" w:hAnsi="宋体" w:cs="Microsoft Sans Serif" w:hint="eastAsia"/>
                <w:szCs w:val="21"/>
              </w:rPr>
              <w:t>课时间</w:t>
            </w:r>
          </w:p>
        </w:tc>
        <w:tc>
          <w:tcPr>
            <w:tcW w:w="1870" w:type="dxa"/>
            <w:vAlign w:val="center"/>
          </w:tcPr>
          <w:p w14:paraId="4AE1B59C" w14:textId="77777777" w:rsidR="00C510B9" w:rsidRDefault="00E54FA5" w:rsidP="000A171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:2</w:t>
            </w:r>
            <w:r>
              <w:rPr>
                <w:rFonts w:ascii="Times New Roman" w:hAnsi="Times New Roman"/>
                <w:szCs w:val="21"/>
              </w:rPr>
              <w:t>5~12</w:t>
            </w:r>
            <w:r>
              <w:rPr>
                <w:rFonts w:ascii="Times New Roman" w:hAnsi="Times New Roman" w:hint="eastAsia"/>
                <w:szCs w:val="21"/>
              </w:rPr>
              <w:t>:1</w:t>
            </w:r>
            <w:r>
              <w:rPr>
                <w:rFonts w:ascii="Times New Roman" w:hAnsi="Times New Roman"/>
                <w:szCs w:val="21"/>
              </w:rPr>
              <w:t>5</w:t>
            </w:r>
          </w:p>
        </w:tc>
      </w:tr>
      <w:tr w:rsidR="00C510B9" w14:paraId="05FEF439" w14:textId="77777777" w:rsidTr="00192A2E">
        <w:trPr>
          <w:trHeight w:val="453"/>
          <w:jc w:val="center"/>
        </w:trPr>
        <w:tc>
          <w:tcPr>
            <w:tcW w:w="1951" w:type="dxa"/>
            <w:gridSpan w:val="2"/>
            <w:vAlign w:val="center"/>
          </w:tcPr>
          <w:p w14:paraId="4F5C122B" w14:textId="77777777" w:rsidR="00C510B9" w:rsidRDefault="0039091B" w:rsidP="000968AA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pacing w:val="40"/>
                <w:szCs w:val="21"/>
              </w:rPr>
              <w:t>实验</w:t>
            </w:r>
            <w:r w:rsidR="00C510B9">
              <w:rPr>
                <w:rFonts w:ascii="Microsoft Sans Serif" w:hAnsi="Microsoft Sans Serif" w:cs="Microsoft Sans Serif"/>
                <w:spacing w:val="40"/>
                <w:szCs w:val="21"/>
              </w:rPr>
              <w:t>名</w:t>
            </w:r>
            <w:r w:rsidR="00C510B9">
              <w:rPr>
                <w:rFonts w:ascii="Microsoft Sans Serif" w:hAnsi="Microsoft Sans Serif" w:cs="Microsoft Sans Serif"/>
                <w:szCs w:val="21"/>
              </w:rPr>
              <w:t>称</w:t>
            </w:r>
          </w:p>
        </w:tc>
        <w:tc>
          <w:tcPr>
            <w:tcW w:w="7665" w:type="dxa"/>
            <w:gridSpan w:val="7"/>
            <w:vAlign w:val="center"/>
          </w:tcPr>
          <w:p w14:paraId="1A31DD2E" w14:textId="1B443CB0" w:rsidR="00C510B9" w:rsidRPr="00E54FA5" w:rsidRDefault="00C510B9" w:rsidP="00E54FA5">
            <w:pPr>
              <w:widowControl/>
              <w:shd w:val="clear" w:color="auto" w:fill="FFFFFF"/>
              <w:spacing w:line="240" w:lineRule="auto"/>
              <w:jc w:val="center"/>
              <w:outlineLvl w:val="0"/>
              <w:rPr>
                <w:rFonts w:ascii="Helvetica" w:hAnsi="Helvetica" w:cs="Helvetica"/>
                <w:b/>
                <w:bCs/>
                <w:color w:val="000000"/>
                <w:kern w:val="36"/>
                <w:szCs w:val="21"/>
              </w:rPr>
            </w:pPr>
          </w:p>
        </w:tc>
      </w:tr>
      <w:tr w:rsidR="00C510B9" w14:paraId="164DCCD6" w14:textId="77777777" w:rsidTr="009F4883">
        <w:trPr>
          <w:trHeight w:val="10800"/>
          <w:jc w:val="center"/>
        </w:trPr>
        <w:tc>
          <w:tcPr>
            <w:tcW w:w="9616" w:type="dxa"/>
            <w:gridSpan w:val="9"/>
          </w:tcPr>
          <w:p w14:paraId="20EBDF43" w14:textId="5F63D9D4" w:rsidR="00C510B9" w:rsidRPr="002E72F9" w:rsidRDefault="000968AA" w:rsidP="000968AA">
            <w:pPr>
              <w:rPr>
                <w:rFonts w:ascii="Microsoft Sans Serif" w:cs="Microsoft Sans Serif"/>
                <w:b/>
                <w:bCs/>
                <w:i/>
                <w:iCs/>
                <w:sz w:val="24"/>
                <w:szCs w:val="28"/>
              </w:rPr>
            </w:pPr>
            <w:r w:rsidRPr="002E72F9">
              <w:rPr>
                <w:rFonts w:ascii="Microsoft Sans Serif" w:cs="Microsoft Sans Serif" w:hint="eastAsia"/>
                <w:b/>
                <w:bCs/>
                <w:i/>
                <w:iCs/>
                <w:sz w:val="24"/>
                <w:szCs w:val="28"/>
              </w:rPr>
              <w:t>一、</w:t>
            </w:r>
            <w:r w:rsidR="0039091B" w:rsidRPr="002E72F9">
              <w:rPr>
                <w:rFonts w:ascii="Microsoft Sans Serif" w:cs="Microsoft Sans Serif" w:hint="eastAsia"/>
                <w:b/>
                <w:bCs/>
                <w:i/>
                <w:iCs/>
                <w:sz w:val="24"/>
                <w:szCs w:val="28"/>
              </w:rPr>
              <w:t>实验</w:t>
            </w:r>
            <w:r w:rsidR="004A4149" w:rsidRPr="002E72F9">
              <w:rPr>
                <w:rFonts w:ascii="Microsoft Sans Serif" w:cs="Microsoft Sans Serif" w:hint="eastAsia"/>
                <w:b/>
                <w:bCs/>
                <w:i/>
                <w:iCs/>
                <w:sz w:val="24"/>
                <w:szCs w:val="28"/>
              </w:rPr>
              <w:t>目的及</w:t>
            </w:r>
            <w:r w:rsidR="00C510B9" w:rsidRPr="002E72F9">
              <w:rPr>
                <w:rFonts w:ascii="Microsoft Sans Serif" w:cs="Microsoft Sans Serif" w:hint="eastAsia"/>
                <w:b/>
                <w:bCs/>
                <w:i/>
                <w:iCs/>
                <w:sz w:val="24"/>
                <w:szCs w:val="28"/>
              </w:rPr>
              <w:t>要求</w:t>
            </w:r>
          </w:p>
          <w:p w14:paraId="240C1464" w14:textId="6513F0D6" w:rsidR="002E72F9" w:rsidRDefault="002E72F9" w:rsidP="000968AA">
            <w:pPr>
              <w:rPr>
                <w:rStyle w:val="ad"/>
                <w:i w:val="0"/>
                <w:iCs w:val="0"/>
              </w:rPr>
            </w:pPr>
            <w:r w:rsidRPr="002E72F9">
              <w:rPr>
                <w:rStyle w:val="ad"/>
                <w:i w:val="0"/>
                <w:iCs w:val="0"/>
              </w:rPr>
              <w:t>目的：</w:t>
            </w:r>
          </w:p>
          <w:p w14:paraId="635424A6" w14:textId="77777777" w:rsidR="003A685D" w:rsidRPr="002E72F9" w:rsidRDefault="003A685D" w:rsidP="000968AA">
            <w:pPr>
              <w:rPr>
                <w:rStyle w:val="ad"/>
                <w:rFonts w:hint="eastAsia"/>
                <w:i w:val="0"/>
                <w:iCs w:val="0"/>
              </w:rPr>
            </w:pPr>
          </w:p>
          <w:p w14:paraId="77024BE1" w14:textId="390D5585" w:rsidR="00307797" w:rsidRPr="003A685D" w:rsidRDefault="002E72F9" w:rsidP="004A4149">
            <w:pPr>
              <w:rPr>
                <w:rFonts w:hint="eastAsia"/>
                <w:b/>
                <w:bCs/>
                <w:spacing w:val="5"/>
              </w:rPr>
            </w:pPr>
            <w:r w:rsidRPr="002E72F9">
              <w:rPr>
                <w:rStyle w:val="ad"/>
                <w:i w:val="0"/>
                <w:iCs w:val="0"/>
              </w:rPr>
              <w:t>要求</w:t>
            </w:r>
            <w:r w:rsidRPr="002E72F9">
              <w:rPr>
                <w:rStyle w:val="ad"/>
                <w:rFonts w:hint="eastAsia"/>
                <w:i w:val="0"/>
                <w:iCs w:val="0"/>
              </w:rPr>
              <w:t>：</w:t>
            </w:r>
          </w:p>
          <w:p w14:paraId="749EB741" w14:textId="77777777" w:rsidR="00417A11" w:rsidRPr="004A4149" w:rsidRDefault="00417A11" w:rsidP="004A4149">
            <w:pPr>
              <w:rPr>
                <w:rFonts w:ascii="Microsoft Sans Serif" w:cs="Microsoft Sans Serif"/>
                <w:sz w:val="24"/>
                <w:szCs w:val="28"/>
              </w:rPr>
            </w:pPr>
          </w:p>
          <w:p w14:paraId="2BC810AE" w14:textId="7A657DF5" w:rsidR="00C510B9" w:rsidRPr="002E72F9" w:rsidRDefault="0039091B" w:rsidP="002E72F9">
            <w:pPr>
              <w:rPr>
                <w:rFonts w:ascii="Microsoft Sans Serif" w:cs="Microsoft Sans Serif"/>
                <w:b/>
                <w:bCs/>
                <w:i/>
                <w:iCs/>
                <w:sz w:val="24"/>
                <w:szCs w:val="28"/>
              </w:rPr>
            </w:pPr>
            <w:r w:rsidRPr="002E72F9">
              <w:rPr>
                <w:rFonts w:ascii="Microsoft Sans Serif" w:cs="Microsoft Sans Serif" w:hint="eastAsia"/>
                <w:b/>
                <w:bCs/>
                <w:i/>
                <w:iCs/>
                <w:sz w:val="24"/>
                <w:szCs w:val="28"/>
              </w:rPr>
              <w:t>二、实验</w:t>
            </w:r>
            <w:r w:rsidR="00C510B9" w:rsidRPr="002E72F9">
              <w:rPr>
                <w:rFonts w:ascii="Microsoft Sans Serif" w:cs="Microsoft Sans Serif"/>
                <w:b/>
                <w:bCs/>
                <w:i/>
                <w:iCs/>
                <w:sz w:val="24"/>
                <w:szCs w:val="28"/>
              </w:rPr>
              <w:t>内容</w:t>
            </w:r>
            <w:r w:rsidR="00F20CCE" w:rsidRPr="002E72F9">
              <w:rPr>
                <w:rFonts w:ascii="Microsoft Sans Serif" w:cs="Microsoft Sans Serif" w:hint="eastAsia"/>
                <w:b/>
                <w:bCs/>
                <w:i/>
                <w:iCs/>
                <w:sz w:val="24"/>
                <w:szCs w:val="28"/>
              </w:rPr>
              <w:t>及步骤</w:t>
            </w:r>
          </w:p>
          <w:p w14:paraId="226FE3E7" w14:textId="5EB70914" w:rsidR="002E72F9" w:rsidRDefault="002E72F9" w:rsidP="002E72F9">
            <w:pPr>
              <w:rPr>
                <w:rStyle w:val="ad"/>
                <w:i w:val="0"/>
                <w:iCs w:val="0"/>
              </w:rPr>
            </w:pPr>
            <w:r w:rsidRPr="002E72F9">
              <w:rPr>
                <w:rStyle w:val="ad"/>
                <w:i w:val="0"/>
                <w:iCs w:val="0"/>
              </w:rPr>
              <w:t>内容：</w:t>
            </w:r>
          </w:p>
          <w:p w14:paraId="0A65E357" w14:textId="77777777" w:rsidR="003A685D" w:rsidRPr="002E72F9" w:rsidRDefault="003A685D" w:rsidP="002E72F9">
            <w:pPr>
              <w:rPr>
                <w:rStyle w:val="ad"/>
                <w:rFonts w:hint="eastAsia"/>
                <w:i w:val="0"/>
                <w:iCs w:val="0"/>
              </w:rPr>
            </w:pPr>
          </w:p>
          <w:p w14:paraId="034F5477" w14:textId="05F96DAE" w:rsidR="00F20CCE" w:rsidRPr="002E72F9" w:rsidRDefault="002E72F9" w:rsidP="002E72F9">
            <w:pPr>
              <w:rPr>
                <w:rStyle w:val="ad"/>
                <w:i w:val="0"/>
                <w:iCs w:val="0"/>
              </w:rPr>
            </w:pPr>
            <w:r w:rsidRPr="002E72F9">
              <w:rPr>
                <w:rStyle w:val="ad"/>
                <w:i w:val="0"/>
                <w:iCs w:val="0"/>
              </w:rPr>
              <w:t>步骤</w:t>
            </w:r>
            <w:r w:rsidRPr="002E72F9">
              <w:rPr>
                <w:rStyle w:val="ad"/>
                <w:rFonts w:hint="eastAsia"/>
                <w:i w:val="0"/>
                <w:iCs w:val="0"/>
              </w:rPr>
              <w:t>：</w:t>
            </w:r>
          </w:p>
          <w:p w14:paraId="46AFBC63" w14:textId="77777777" w:rsidR="008A4A79" w:rsidRDefault="008A4A79" w:rsidP="008A4A79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  <w:p w14:paraId="7C4C0CD8" w14:textId="77777777" w:rsidR="005542CE" w:rsidRPr="00F20CCE" w:rsidRDefault="005542CE">
            <w:pPr>
              <w:rPr>
                <w:rFonts w:ascii="宋体" w:hAnsi="宋体"/>
                <w:sz w:val="24"/>
                <w:szCs w:val="28"/>
              </w:rPr>
            </w:pPr>
          </w:p>
          <w:p w14:paraId="2412272F" w14:textId="35EA47D1" w:rsidR="002C3AD3" w:rsidRPr="002C3AD3" w:rsidRDefault="00C510B9" w:rsidP="002C3AD3">
            <w:pPr>
              <w:rPr>
                <w:rFonts w:ascii="Microsoft Sans Serif" w:cs="Microsoft Sans Serif"/>
                <w:b/>
                <w:bCs/>
                <w:i/>
                <w:iCs/>
                <w:sz w:val="24"/>
                <w:szCs w:val="28"/>
              </w:rPr>
            </w:pPr>
            <w:r w:rsidRPr="001963C7">
              <w:rPr>
                <w:rFonts w:ascii="Microsoft Sans Serif" w:cs="Microsoft Sans Serif" w:hint="eastAsia"/>
                <w:b/>
                <w:bCs/>
                <w:i/>
                <w:iCs/>
                <w:sz w:val="24"/>
                <w:szCs w:val="28"/>
              </w:rPr>
              <w:t>三</w:t>
            </w:r>
            <w:r w:rsidRPr="001963C7">
              <w:rPr>
                <w:rFonts w:ascii="Microsoft Sans Serif" w:cs="Microsoft Sans Serif"/>
                <w:b/>
                <w:bCs/>
                <w:i/>
                <w:iCs/>
                <w:sz w:val="24"/>
                <w:szCs w:val="28"/>
              </w:rPr>
              <w:t>、</w:t>
            </w:r>
            <w:r w:rsidRPr="001963C7">
              <w:rPr>
                <w:rFonts w:ascii="Microsoft Sans Serif" w:cs="Microsoft Sans Serif" w:hint="eastAsia"/>
                <w:b/>
                <w:bCs/>
                <w:i/>
                <w:iCs/>
                <w:sz w:val="24"/>
                <w:szCs w:val="28"/>
              </w:rPr>
              <w:t>心得总结</w:t>
            </w:r>
          </w:p>
          <w:p w14:paraId="762576DC" w14:textId="01CF2F97" w:rsidR="00C510B9" w:rsidRPr="009603C5" w:rsidRDefault="00C510B9" w:rsidP="003A685D">
            <w:pPr>
              <w:rPr>
                <w:rFonts w:ascii="宋体" w:hAnsi="宋体" w:cs="Microsoft Sans Serif" w:hint="eastAsia"/>
              </w:rPr>
            </w:pPr>
          </w:p>
        </w:tc>
      </w:tr>
    </w:tbl>
    <w:p w14:paraId="41B7EB69" w14:textId="77777777" w:rsidR="00C510B9" w:rsidRDefault="00C510B9">
      <w:pPr>
        <w:rPr>
          <w:rFonts w:ascii="Microsoft Sans Serif" w:hAnsi="Microsoft Sans Serif" w:cs="Microsoft Sans Serif"/>
          <w:szCs w:val="21"/>
        </w:rPr>
      </w:pPr>
    </w:p>
    <w:sectPr w:rsidR="00C510B9" w:rsidSect="0037067E">
      <w:headerReference w:type="default" r:id="rId7"/>
      <w:footerReference w:type="default" r:id="rId8"/>
      <w:pgSz w:w="11906" w:h="16838"/>
      <w:pgMar w:top="1474" w:right="1134" w:bottom="1304" w:left="1134" w:header="850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EB38" w14:textId="77777777" w:rsidR="0037067E" w:rsidRDefault="0037067E">
      <w:pPr>
        <w:spacing w:line="240" w:lineRule="auto"/>
      </w:pPr>
      <w:r>
        <w:separator/>
      </w:r>
    </w:p>
  </w:endnote>
  <w:endnote w:type="continuationSeparator" w:id="0">
    <w:p w14:paraId="63D28FD5" w14:textId="77777777" w:rsidR="0037067E" w:rsidRDefault="00370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ECFB" w14:textId="77777777" w:rsidR="00C510B9" w:rsidRDefault="00C510B9">
    <w:pPr>
      <w:pStyle w:val="a7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3247EE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D740" w14:textId="77777777" w:rsidR="0037067E" w:rsidRDefault="0037067E">
      <w:pPr>
        <w:spacing w:line="240" w:lineRule="auto"/>
      </w:pPr>
      <w:r>
        <w:separator/>
      </w:r>
    </w:p>
  </w:footnote>
  <w:footnote w:type="continuationSeparator" w:id="0">
    <w:p w14:paraId="43874EB3" w14:textId="77777777" w:rsidR="0037067E" w:rsidRDefault="003706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6B28" w14:textId="38ABFCDF" w:rsidR="003639B5" w:rsidRDefault="003639B5" w:rsidP="003639B5">
    <w:pPr>
      <w:pStyle w:val="a5"/>
    </w:pPr>
    <w:r>
      <w:rPr>
        <w:rFonts w:hint="eastAsia"/>
      </w:rPr>
      <w:t>物联网系统设计与开发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72388"/>
    <w:multiLevelType w:val="hybridMultilevel"/>
    <w:tmpl w:val="83002CCC"/>
    <w:lvl w:ilvl="0" w:tplc="52E6BA0A">
      <w:start w:val="1"/>
      <w:numFmt w:val="japaneseCounting"/>
      <w:lvlText w:val="%1、"/>
      <w:lvlJc w:val="left"/>
      <w:pPr>
        <w:ind w:left="500" w:hanging="500"/>
      </w:pPr>
      <w:rPr>
        <w:rFonts w:ascii="Microsoft Sans Serif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A87285"/>
    <w:multiLevelType w:val="multilevel"/>
    <w:tmpl w:val="63B8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033608">
    <w:abstractNumId w:val="1"/>
  </w:num>
  <w:num w:numId="2" w16cid:durableId="117672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1B"/>
    <w:rsid w:val="00001678"/>
    <w:rsid w:val="0000779C"/>
    <w:rsid w:val="00016419"/>
    <w:rsid w:val="00017147"/>
    <w:rsid w:val="00040853"/>
    <w:rsid w:val="000532BE"/>
    <w:rsid w:val="00057FA2"/>
    <w:rsid w:val="000670F0"/>
    <w:rsid w:val="00080934"/>
    <w:rsid w:val="00080E3E"/>
    <w:rsid w:val="000968AA"/>
    <w:rsid w:val="000A09D7"/>
    <w:rsid w:val="000A1715"/>
    <w:rsid w:val="000A46AD"/>
    <w:rsid w:val="000B3109"/>
    <w:rsid w:val="000C43FC"/>
    <w:rsid w:val="000D461F"/>
    <w:rsid w:val="000D5038"/>
    <w:rsid w:val="000E0137"/>
    <w:rsid w:val="001025DC"/>
    <w:rsid w:val="0012237C"/>
    <w:rsid w:val="00133618"/>
    <w:rsid w:val="001415B5"/>
    <w:rsid w:val="0015201C"/>
    <w:rsid w:val="00164D39"/>
    <w:rsid w:val="00165C2B"/>
    <w:rsid w:val="0017096D"/>
    <w:rsid w:val="00172545"/>
    <w:rsid w:val="00192A2E"/>
    <w:rsid w:val="00194B2B"/>
    <w:rsid w:val="001963C7"/>
    <w:rsid w:val="001D6B52"/>
    <w:rsid w:val="00210B31"/>
    <w:rsid w:val="0022295C"/>
    <w:rsid w:val="00225C1C"/>
    <w:rsid w:val="00231C7D"/>
    <w:rsid w:val="00241833"/>
    <w:rsid w:val="002731AA"/>
    <w:rsid w:val="002735D1"/>
    <w:rsid w:val="00273679"/>
    <w:rsid w:val="00273E7D"/>
    <w:rsid w:val="0027755C"/>
    <w:rsid w:val="002A6D21"/>
    <w:rsid w:val="002C3AD3"/>
    <w:rsid w:val="002D082D"/>
    <w:rsid w:val="002E72F9"/>
    <w:rsid w:val="002F3F90"/>
    <w:rsid w:val="003050E8"/>
    <w:rsid w:val="00307797"/>
    <w:rsid w:val="0031485A"/>
    <w:rsid w:val="003247EE"/>
    <w:rsid w:val="00325A53"/>
    <w:rsid w:val="003324AB"/>
    <w:rsid w:val="003639B5"/>
    <w:rsid w:val="0037067E"/>
    <w:rsid w:val="00373EAB"/>
    <w:rsid w:val="003827FE"/>
    <w:rsid w:val="0039091B"/>
    <w:rsid w:val="003A3090"/>
    <w:rsid w:val="003A6004"/>
    <w:rsid w:val="003A685D"/>
    <w:rsid w:val="003B238A"/>
    <w:rsid w:val="003B3A0C"/>
    <w:rsid w:val="003D1885"/>
    <w:rsid w:val="003D5013"/>
    <w:rsid w:val="003D68B5"/>
    <w:rsid w:val="003F0FA8"/>
    <w:rsid w:val="003F13EB"/>
    <w:rsid w:val="003F3C8A"/>
    <w:rsid w:val="00407CE0"/>
    <w:rsid w:val="00417A11"/>
    <w:rsid w:val="0043091F"/>
    <w:rsid w:val="00437AA2"/>
    <w:rsid w:val="0044059B"/>
    <w:rsid w:val="00473E76"/>
    <w:rsid w:val="00474AA4"/>
    <w:rsid w:val="0047686C"/>
    <w:rsid w:val="00481A6F"/>
    <w:rsid w:val="00484A16"/>
    <w:rsid w:val="004A4149"/>
    <w:rsid w:val="004F4255"/>
    <w:rsid w:val="00501F90"/>
    <w:rsid w:val="0050438C"/>
    <w:rsid w:val="00517675"/>
    <w:rsid w:val="00523FAC"/>
    <w:rsid w:val="005542CE"/>
    <w:rsid w:val="005851D0"/>
    <w:rsid w:val="005A1DB9"/>
    <w:rsid w:val="005A55A2"/>
    <w:rsid w:val="005B041A"/>
    <w:rsid w:val="005D0600"/>
    <w:rsid w:val="00602BC9"/>
    <w:rsid w:val="006216EB"/>
    <w:rsid w:val="00646703"/>
    <w:rsid w:val="00656776"/>
    <w:rsid w:val="006811C7"/>
    <w:rsid w:val="006A7A5B"/>
    <w:rsid w:val="006C3BB2"/>
    <w:rsid w:val="006C507B"/>
    <w:rsid w:val="006E54F8"/>
    <w:rsid w:val="006F4D02"/>
    <w:rsid w:val="00714436"/>
    <w:rsid w:val="00722954"/>
    <w:rsid w:val="007343D9"/>
    <w:rsid w:val="00762A52"/>
    <w:rsid w:val="00781631"/>
    <w:rsid w:val="007910D7"/>
    <w:rsid w:val="00794E2C"/>
    <w:rsid w:val="007C0EED"/>
    <w:rsid w:val="007D65D5"/>
    <w:rsid w:val="007E151A"/>
    <w:rsid w:val="007F241B"/>
    <w:rsid w:val="00801119"/>
    <w:rsid w:val="0081450F"/>
    <w:rsid w:val="008165C6"/>
    <w:rsid w:val="00821A49"/>
    <w:rsid w:val="00846DD8"/>
    <w:rsid w:val="0084730B"/>
    <w:rsid w:val="0087007D"/>
    <w:rsid w:val="00877826"/>
    <w:rsid w:val="0088462C"/>
    <w:rsid w:val="0089058E"/>
    <w:rsid w:val="008A121A"/>
    <w:rsid w:val="008A243F"/>
    <w:rsid w:val="008A4A79"/>
    <w:rsid w:val="008C0ADE"/>
    <w:rsid w:val="008C32AA"/>
    <w:rsid w:val="00914DE0"/>
    <w:rsid w:val="009175EC"/>
    <w:rsid w:val="009331CF"/>
    <w:rsid w:val="009603C5"/>
    <w:rsid w:val="00961E1D"/>
    <w:rsid w:val="00972CA2"/>
    <w:rsid w:val="009849CD"/>
    <w:rsid w:val="009D2C41"/>
    <w:rsid w:val="009E5991"/>
    <w:rsid w:val="009F03FD"/>
    <w:rsid w:val="009F4883"/>
    <w:rsid w:val="00A075CE"/>
    <w:rsid w:val="00A16A17"/>
    <w:rsid w:val="00A57C17"/>
    <w:rsid w:val="00A80C23"/>
    <w:rsid w:val="00AA2EE7"/>
    <w:rsid w:val="00AA2F89"/>
    <w:rsid w:val="00AA6392"/>
    <w:rsid w:val="00AC347C"/>
    <w:rsid w:val="00AC53D5"/>
    <w:rsid w:val="00AD4C5E"/>
    <w:rsid w:val="00AD6A10"/>
    <w:rsid w:val="00AE5DD9"/>
    <w:rsid w:val="00B40952"/>
    <w:rsid w:val="00B47933"/>
    <w:rsid w:val="00B539F6"/>
    <w:rsid w:val="00B64455"/>
    <w:rsid w:val="00B77A99"/>
    <w:rsid w:val="00B91160"/>
    <w:rsid w:val="00B962AE"/>
    <w:rsid w:val="00BF1AE1"/>
    <w:rsid w:val="00C0796C"/>
    <w:rsid w:val="00C30F2F"/>
    <w:rsid w:val="00C33A49"/>
    <w:rsid w:val="00C46626"/>
    <w:rsid w:val="00C510B9"/>
    <w:rsid w:val="00C54987"/>
    <w:rsid w:val="00C5731B"/>
    <w:rsid w:val="00C665CF"/>
    <w:rsid w:val="00C77D3B"/>
    <w:rsid w:val="00CA11B7"/>
    <w:rsid w:val="00CA1D39"/>
    <w:rsid w:val="00CC3AAA"/>
    <w:rsid w:val="00CC53F1"/>
    <w:rsid w:val="00CC5441"/>
    <w:rsid w:val="00CE3193"/>
    <w:rsid w:val="00CF3711"/>
    <w:rsid w:val="00CF5E56"/>
    <w:rsid w:val="00D4260A"/>
    <w:rsid w:val="00D5507F"/>
    <w:rsid w:val="00D634A4"/>
    <w:rsid w:val="00D64158"/>
    <w:rsid w:val="00DB20AD"/>
    <w:rsid w:val="00DE74C6"/>
    <w:rsid w:val="00E11E24"/>
    <w:rsid w:val="00E42AB1"/>
    <w:rsid w:val="00E54FA5"/>
    <w:rsid w:val="00E71F3D"/>
    <w:rsid w:val="00E75C53"/>
    <w:rsid w:val="00E878E8"/>
    <w:rsid w:val="00EA0674"/>
    <w:rsid w:val="00EB52BC"/>
    <w:rsid w:val="00EF3532"/>
    <w:rsid w:val="00F20CCE"/>
    <w:rsid w:val="00F5200B"/>
    <w:rsid w:val="00F6427B"/>
    <w:rsid w:val="00F805B9"/>
    <w:rsid w:val="00FC438D"/>
    <w:rsid w:val="00FD0E43"/>
    <w:rsid w:val="00FD4797"/>
    <w:rsid w:val="5FA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D0F3E7"/>
  <w15:chartTrackingRefBased/>
  <w15:docId w15:val="{3D402081-15FF-4E80-AAC1-F5168736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79"/>
    <w:pPr>
      <w:widowControl w:val="0"/>
      <w:spacing w:line="0" w:lineRule="atLeast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E54FA5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sz w:val="18"/>
      <w:szCs w:val="1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link w:val="1"/>
    <w:uiPriority w:val="9"/>
    <w:rsid w:val="00E54FA5"/>
    <w:rPr>
      <w:rFonts w:ascii="宋体" w:hAnsi="宋体" w:cs="宋体"/>
      <w:b/>
      <w:bCs/>
      <w:kern w:val="36"/>
      <w:sz w:val="48"/>
      <w:szCs w:val="48"/>
    </w:rPr>
  </w:style>
  <w:style w:type="paragraph" w:styleId="ac">
    <w:name w:val="Normal (Web)"/>
    <w:basedOn w:val="a"/>
    <w:uiPriority w:val="99"/>
    <w:semiHidden/>
    <w:unhideWhenUsed/>
    <w:rsid w:val="00E54FA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d">
    <w:name w:val="Book Title"/>
    <w:basedOn w:val="a0"/>
    <w:uiPriority w:val="33"/>
    <w:qFormat/>
    <w:rsid w:val="002E72F9"/>
    <w:rPr>
      <w:b/>
      <w:bCs/>
      <w:i/>
      <w:iCs/>
      <w:spacing w:val="5"/>
    </w:rPr>
  </w:style>
  <w:style w:type="character" w:styleId="ae">
    <w:name w:val="Hyperlink"/>
    <w:basedOn w:val="a0"/>
    <w:uiPriority w:val="99"/>
    <w:semiHidden/>
    <w:unhideWhenUsed/>
    <w:rsid w:val="00DB2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39640;&#22025;&#20255;\&#26700;&#38754;\&#23454;&#3956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实验模板.dotx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山西大学计算机与信息技术学院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gaojw</dc:creator>
  <cp:keywords/>
  <cp:lastModifiedBy>hxy 229</cp:lastModifiedBy>
  <cp:revision>3</cp:revision>
  <cp:lastPrinted>2024-03-09T05:59:00Z</cp:lastPrinted>
  <dcterms:created xsi:type="dcterms:W3CDTF">2024-03-09T06:02:00Z</dcterms:created>
  <dcterms:modified xsi:type="dcterms:W3CDTF">2024-03-09T06:03:00Z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